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AF1E5" w14:textId="77777777" w:rsidR="00191DA6" w:rsidRDefault="00191DA6" w:rsidP="002E60AC">
      <w:pPr>
        <w:jc w:val="center"/>
      </w:pPr>
      <w:r>
        <w:t>JUnit Test Classes</w:t>
      </w:r>
    </w:p>
    <w:p w14:paraId="38FE9078" w14:textId="77777777" w:rsidR="00191DA6" w:rsidRDefault="00191DA6"/>
    <w:p w14:paraId="18F920DD" w14:textId="00D6513B" w:rsidR="0010221A" w:rsidRDefault="00191DA6" w:rsidP="0010221A">
      <w:r>
        <w:t xml:space="preserve">You will be creating a JUnit Test Class for Gradebook.java, that has been provided for you.  </w:t>
      </w:r>
      <w:r w:rsidR="009713C1">
        <w:t xml:space="preserve">Upload Gradebook.java and GradeBookTest.java to the repository in GitHub you created in Lab 1 in a directory named </w:t>
      </w:r>
      <w:proofErr w:type="spellStart"/>
      <w:r w:rsidR="009713C1">
        <w:t>JUnit_Lab</w:t>
      </w:r>
      <w:proofErr w:type="spellEnd"/>
      <w:r w:rsidR="009713C1">
        <w:t>.</w:t>
      </w:r>
    </w:p>
    <w:p w14:paraId="38F6FD01" w14:textId="7654EE85" w:rsidR="009713C1" w:rsidRDefault="009713C1" w:rsidP="0010221A"/>
    <w:p w14:paraId="334F63D8" w14:textId="3BBCFDCD" w:rsidR="009713C1" w:rsidRDefault="009713C1" w:rsidP="0010221A">
      <w:r>
        <w:t>Add the following two methods to the Gradebook class.  Do not modify the other methods of Gradebook.</w:t>
      </w:r>
    </w:p>
    <w:p w14:paraId="286E8CE3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 w:rsidR="006441EE">
        <w:t>getScoreSize</w:t>
      </w:r>
      <w:proofErr w:type="spellEnd"/>
      <w:r w:rsidR="006441EE">
        <w:t>(</w:t>
      </w:r>
      <w:proofErr w:type="gramEnd"/>
      <w:r w:rsidR="006441EE">
        <w:t xml:space="preserve">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341FA8B2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the Gradebook class that returns a string with each score in scores separated by a space.</w:t>
      </w:r>
    </w:p>
    <w:p w14:paraId="3D979266" w14:textId="77777777" w:rsidR="0010221A" w:rsidRDefault="0010221A" w:rsidP="0010221A">
      <w:pPr>
        <w:ind w:left="360"/>
      </w:pPr>
    </w:p>
    <w:p w14:paraId="7AD835CF" w14:textId="77777777"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14:paraId="53952F79" w14:textId="77777777"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14:paraId="1D4B16BE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14:paraId="64B42C12" w14:textId="77777777"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14:paraId="6F0B9F74" w14:textId="77777777"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14:paraId="2BF11B14" w14:textId="77777777"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14:paraId="5BA8A482" w14:textId="77777777"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14:paraId="6FBBEBAF" w14:textId="77777777"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14:paraId="174D9E53" w14:textId="77777777"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14:paraId="17BF9279" w14:textId="77777777"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14:paraId="2B62E7E7" w14:textId="77777777"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14:paraId="0C674863" w14:textId="77777777"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14:paraId="7150ABAB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14:paraId="3ED6B7AE" w14:textId="77777777"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14:paraId="4E517217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14:paraId="2592BB11" w14:textId="77777777"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14:paraId="091F456F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14:paraId="0FB76707" w14:textId="77777777"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14:paraId="09F837C3" w14:textId="77777777" w:rsidR="00923D28" w:rsidRDefault="00923D28" w:rsidP="00923D28">
      <w:pPr>
        <w:autoSpaceDE w:val="0"/>
        <w:autoSpaceDN w:val="0"/>
        <w:adjustRightInd w:val="0"/>
      </w:pPr>
      <w:r>
        <w:t>Example:</w:t>
      </w:r>
    </w:p>
    <w:p w14:paraId="127FDA82" w14:textId="77777777" w:rsidR="003000D0" w:rsidRDefault="003000D0" w:rsidP="00923D28">
      <w:pPr>
        <w:autoSpaceDE w:val="0"/>
        <w:autoSpaceDN w:val="0"/>
        <w:adjustRightInd w:val="0"/>
      </w:pPr>
    </w:p>
    <w:p w14:paraId="4DEE5636" w14:textId="7E86B0FC" w:rsidR="003000D0" w:rsidRDefault="003000D0" w:rsidP="00923D28">
      <w:pPr>
        <w:autoSpaceDE w:val="0"/>
        <w:autoSpaceDN w:val="0"/>
        <w:adjustRightInd w:val="0"/>
      </w:pPr>
      <w:r>
        <w:t>A</w:t>
      </w:r>
      <w:r w:rsidR="009713C1">
        <w:t>dd</w:t>
      </w:r>
      <w:r>
        <w:t xml:space="preserve"> a private member of </w:t>
      </w:r>
      <w:proofErr w:type="spellStart"/>
      <w:r>
        <w:t>GradeBookTest</w:t>
      </w:r>
      <w:proofErr w:type="spellEnd"/>
      <w:r>
        <w:t>:</w:t>
      </w:r>
    </w:p>
    <w:p w14:paraId="4B6E3D2B" w14:textId="77777777"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14:paraId="5F2D7582" w14:textId="77777777" w:rsidR="00923D28" w:rsidRDefault="00923D28" w:rsidP="00923D28">
      <w:pPr>
        <w:autoSpaceDE w:val="0"/>
        <w:autoSpaceDN w:val="0"/>
        <w:adjustRightInd w:val="0"/>
      </w:pPr>
    </w:p>
    <w:p w14:paraId="6E01E2BA" w14:textId="77777777" w:rsidR="00B127AC" w:rsidRDefault="00B127AC" w:rsidP="00923D28">
      <w:pPr>
        <w:autoSpaceDE w:val="0"/>
        <w:autoSpaceDN w:val="0"/>
        <w:adjustRightInd w:val="0"/>
      </w:pPr>
      <w:r>
        <w:lastRenderedPageBreak/>
        <w:t>In setup:</w:t>
      </w:r>
    </w:p>
    <w:p w14:paraId="5963E5FE" w14:textId="77777777"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14:paraId="687B14D1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(50);</w:t>
      </w:r>
    </w:p>
    <w:p w14:paraId="54DA8412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(75);</w:t>
      </w:r>
    </w:p>
    <w:p w14:paraId="5E0980D3" w14:textId="77777777" w:rsidR="00B127AC" w:rsidRDefault="00B127AC" w:rsidP="00B127AC">
      <w:pPr>
        <w:autoSpaceDE w:val="0"/>
        <w:autoSpaceDN w:val="0"/>
        <w:adjustRightInd w:val="0"/>
      </w:pPr>
    </w:p>
    <w:p w14:paraId="2DA01A23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72177160" w14:textId="77777777"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14:paraId="086566B7" w14:textId="77777777" w:rsidR="00923D28" w:rsidRDefault="00923D28" w:rsidP="00923D28">
      <w:pPr>
        <w:autoSpaceDE w:val="0"/>
        <w:autoSpaceDN w:val="0"/>
        <w:adjustRightInd w:val="0"/>
      </w:pPr>
    </w:p>
    <w:p w14:paraId="35223141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BC85BFB" w14:textId="77777777"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14:paraId="507DB66D" w14:textId="77777777" w:rsidR="006D0616" w:rsidRDefault="006D0616" w:rsidP="00923D28">
      <w:pPr>
        <w:autoSpaceDE w:val="0"/>
        <w:autoSpaceDN w:val="0"/>
        <w:adjustRightInd w:val="0"/>
      </w:pPr>
    </w:p>
    <w:p w14:paraId="01CC5263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16814AD4" w14:textId="77777777"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14:paraId="79205698" w14:textId="77777777" w:rsidR="00CA13F6" w:rsidRDefault="00CA13F6" w:rsidP="00B127AC"/>
    <w:p w14:paraId="68A7032C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6A3195DC" w14:textId="77777777" w:rsidR="00CA13F6" w:rsidRDefault="00CA13F6" w:rsidP="00B127AC">
      <w:r>
        <w:tab/>
      </w:r>
      <w:bookmarkStart w:id="0" w:name="_GoBack"/>
      <w:proofErr w:type="spellStart"/>
      <w:r>
        <w:t>assertTrue</w:t>
      </w:r>
      <w:proofErr w:type="spellEnd"/>
      <w:r>
        <w:t>(g1.toString</w:t>
      </w:r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  <w:bookmarkEnd w:id="0"/>
    </w:p>
    <w:p w14:paraId="0B4F01D3" w14:textId="77777777" w:rsidR="006441EE" w:rsidRDefault="006441EE" w:rsidP="006441EE">
      <w:pPr>
        <w:ind w:left="2520"/>
      </w:pPr>
    </w:p>
    <w:p w14:paraId="7105BA84" w14:textId="77777777"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6"/>
    <w:rsid w:val="000360AB"/>
    <w:rsid w:val="0010221A"/>
    <w:rsid w:val="00191DA6"/>
    <w:rsid w:val="002B1A7D"/>
    <w:rsid w:val="002E60AC"/>
    <w:rsid w:val="003000D0"/>
    <w:rsid w:val="00372C90"/>
    <w:rsid w:val="003D50FD"/>
    <w:rsid w:val="00635F11"/>
    <w:rsid w:val="006441EE"/>
    <w:rsid w:val="00697221"/>
    <w:rsid w:val="006D0616"/>
    <w:rsid w:val="007F409D"/>
    <w:rsid w:val="00891E52"/>
    <w:rsid w:val="00923D28"/>
    <w:rsid w:val="009713C1"/>
    <w:rsid w:val="00A27152"/>
    <w:rsid w:val="00B10BFC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4A51"/>
  <w15:docId w15:val="{2266A0E7-D3BF-45E4-AC88-04AF1D9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Settings\JWISNIEW\Application Data\Microsoft\Templates\Normal11.dot</Template>
  <TotalTime>1</TotalTime>
  <Pages>2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Odalis Flores</cp:lastModifiedBy>
  <cp:revision>2</cp:revision>
  <dcterms:created xsi:type="dcterms:W3CDTF">2020-09-20T14:03:00Z</dcterms:created>
  <dcterms:modified xsi:type="dcterms:W3CDTF">2020-09-20T14:03:00Z</dcterms:modified>
</cp:coreProperties>
</file>